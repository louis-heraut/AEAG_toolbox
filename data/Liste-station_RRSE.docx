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5"/>
        <w:gridCol w:w="1559"/>
        <w:gridCol w:w="624"/>
        <w:gridCol w:w="1029"/>
        <w:gridCol w:w="984"/>
        <w:gridCol w:w="3033"/>
        <w:gridCol w:w="2172"/>
      </w:tblGrid>
      <w:tr w:rsidR="00725D6E" w:rsidRPr="00725D6E" w:rsidTr="00725D6E">
        <w:trPr>
          <w:trHeight w:val="900"/>
        </w:trPr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code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station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BV (km²)</w:t>
            </w: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Axe principal concerné</w:t>
            </w:r>
          </w:p>
        </w:tc>
        <w:tc>
          <w:tcPr>
            <w:tcW w:w="46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Longueur série </w:t>
            </w:r>
          </w:p>
        </w:tc>
        <w:tc>
          <w:tcPr>
            <w:tcW w:w="143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Commentaires</w:t>
            </w:r>
          </w:p>
        </w:tc>
        <w:tc>
          <w:tcPr>
            <w:tcW w:w="10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Choix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O3084320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Mimente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Florac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125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42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Période données trop courte (début en 1976)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9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O7874010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Dourdou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Conques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521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44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Fiabilité douteuse BE +</w:t>
            </w: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période données trop courte  (début en 1975)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O9785310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Jalle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Ludon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au Pian-Médoc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23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45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Chronique trop courte + absence données + valeur très faibles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O0525010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Gouarège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Cazavet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Aliou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11,9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Problème de données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retarage</w:t>
            </w:r>
            <w:proofErr w:type="spellEnd"/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9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O6804630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osse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castex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Mielan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10,2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Pression de prélèvement significative + tau</w:t>
            </w:r>
            <w:bookmarkStart w:id="0" w:name="_GoBack"/>
            <w:bookmarkEnd w:id="0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x de plan d'eau important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O2725010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Lauze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Semezies-cachan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Faget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-abbatial]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36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Influence Irrigation non négligeable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9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Q7322510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Saison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Mauleon-Licharre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Berrogain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Laruns -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cibi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480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Adour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/ Gaves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51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Influence Hydroélec</w:t>
            </w:r>
            <w:r w:rsidR="00A238EE">
              <w:rPr>
                <w:rFonts w:ascii="Calibri" w:eastAsia="Times New Roman" w:hAnsi="Calibri" w:cs="Times New Roman"/>
                <w:color w:val="000000"/>
                <w:lang w:eastAsia="fr-FR"/>
              </w:rPr>
              <w:t>tricité</w:t>
            </w: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(éclusé) + irrigation non négligeable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Q5501010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Gave de Pau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Berenx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[Pont de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Berenx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2575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Adour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/ Gaves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94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axe réalimenté + prélèvement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9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Q6142910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Gave d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ossau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oloron-Sainte-Marie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oloron-Sainte-croix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488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Adour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/ Gaves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102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Très influencée par </w:t>
            </w:r>
            <w:r w:rsidR="00A238EE"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l’hydroélectricité</w:t>
            </w: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bcp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transfert d'eau à l'int</w:t>
            </w:r>
            <w:r w:rsidR="00A238EE">
              <w:rPr>
                <w:rFonts w:ascii="Calibri" w:eastAsia="Times New Roman" w:hAnsi="Calibri" w:cs="Times New Roman"/>
                <w:color w:val="000000"/>
                <w:lang w:eastAsia="fr-FR"/>
              </w:rPr>
              <w:t>érieur du</w:t>
            </w: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BV (usine H</w:t>
            </w:r>
            <w:r w:rsidR="00A238EE">
              <w:rPr>
                <w:rFonts w:ascii="Calibri" w:eastAsia="Times New Roman" w:hAnsi="Calibri" w:cs="Times New Roman"/>
                <w:color w:val="000000"/>
                <w:lang w:eastAsia="fr-FR"/>
              </w:rPr>
              <w:t>ydroélectrique</w:t>
            </w: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)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O7404010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Marchastel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[Gour du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Gou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- 2]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30,5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Hors service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P1744010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Jordanne à Aurillac [passerelle Paul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Riotte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105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38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Série trop courte, nombreux trous dans données -&gt; non fiable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O0015310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Maudan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Fos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38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63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axe réalimenté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O0624010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Volp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Montberaud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Sainte-croix-Volvestre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91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Pression irrigation importante (11% QMNA5)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O8113510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cele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Figeac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Merlancon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676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Hors service et date courte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O1464010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Blau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chalabre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57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Pression de prélèvement significative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O5284310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Serene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Saint-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andre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-de-Najac </w:t>
            </w: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canabral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103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EE6EA5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Influence Irrigation non négligeable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O5312910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Le Viaur a arques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138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EE6EA5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52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Hors service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O5042510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aveyron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Palmas [Pont de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Manson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270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EE6EA5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Influence Irrigation non négligeable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O1494330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Touyre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Léran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90,3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Mesure non fiable en basse eaux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O1484310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Touyre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Lavelanet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Fiabilité douteuse avant 2002  + prélèvement indus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9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R233505001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La Touvre [résurgence] à Gond-Pontouvre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Foulpougne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Charente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32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Série trop courte +</w:t>
            </w: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station fortement influencée par AEP et irrigation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9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O0126210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Neste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Rioumajou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Tramezaïgues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[Maison Blanche]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63,7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 enlever car station nival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O0105110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Neste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Cap de Long à Aragnouet [Les Edelweiss]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 enlever car station nival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O1115010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L'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Artigue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Auzat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Cibelle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23,8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45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 enlever car station nival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P1502510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La Maronne a Pleaux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enchanet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513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53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Fortement influencée par Barrage, station juste en amont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12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O1076010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Quioules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chateau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-Verdun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Riete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2]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52,8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54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Localisation station mauvaise,  fortement influencée sur ce cours d'eau car déviation d'eau et retour au  après la mesure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O5344010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Vioulou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Salles-curan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Trebons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-Bas]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55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pression AEP significatif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P5404010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eyraud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la Force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Bitarel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73,5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52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Commentaires gestionnaire, mesure peu fiable avant 2007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P4271010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Vezere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campagne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3736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51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A238E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irrigation</w:t>
            </w:r>
            <w:r w:rsidR="00725D6E"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+ fort impact plan d'eau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P1114010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Luzege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Maussac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[Pont de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Maussac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84,9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54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Hors service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O1432930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Grand Hers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Bélesta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[Source de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Fontestorbes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150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pb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données non fiable, fracture visible dans la série de données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9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O7944020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Riou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Mort à Viviez [2]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149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42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Attention fiabilité douteuse BE</w:t>
            </w: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 xml:space="preserve"> fracture visible dans la série de données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12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S2224610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Grand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arriou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Moustey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Biganon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108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Fleuves côtiers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51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 mais station de transition</w:t>
            </w: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Pas de données précises mais station dans zone agri importante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9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O7085010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ruisseau du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Coulagnet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Marvejols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83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41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Attention fiabilité douteuse BE +</w:t>
            </w: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données trop courte (début en 1977)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O3471010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Le Tarn a Saint-Victor-et-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Melvieu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Pinet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2677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63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hors service série trop courte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 du RRSE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O2825010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Pest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Laréole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[Cologne]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19,8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43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Série trop courte + données journalières non fiables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9C0006"/>
                <w:lang w:eastAsia="fr-FR"/>
              </w:rPr>
              <w:t>A enlever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Q9164610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Nive des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aldudes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Saint-etienne-de-Baigorry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156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Adour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/ Gaves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S2235610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Bouron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Belin-Beliet [Moulin du Moine]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36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Fleuves côtiers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51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Q0522520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arros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Gourgue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173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Adour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/ Gaves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47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Q7002910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Gave d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oloron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oloron-Sainte-Marie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oloron-SNcF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1085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Adour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/ Gaves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108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S2242510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eyre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Salles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Fleuves côtiers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51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Q0214010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echez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Louey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89,6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Adour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/ Gaves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S4214010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courant de Soustons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Magescq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Fleuves côtiers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47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P1422510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La Maronne a Sainte-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eulalie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112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84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P0885010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Mars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Bassignac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[Vendes]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117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P0115010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Burande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Tour-d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auvergne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19,8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O3035210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Briancon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aux Bondons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cocures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25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4D71E2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O3011010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Le Tarn au Pont-de-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Montvert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Fontchalettes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99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O3006710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Goudech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Saint-Maurice-de-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Ventalon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cepede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4D71E2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Résultat VCN3 et VCN10 à revoir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P3264310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Roseix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Vars-sur-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Roseix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51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P3234010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Loyre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Voutezac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[Pont de l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aumonerie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103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51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O0554010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arbas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castelbiague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[Pont de Prades]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98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O0384010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 arac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Soulan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Freychet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169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118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O1584610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Douctouyre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Dun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engravies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131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O5224010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alzou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Villefranche-de-Rouergue [barrage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cabal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199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7D594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76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O5464310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Giffou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Saint-Just-sur-Viaur [La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Fabreguerie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175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7D594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O4704030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Dadou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Paulinet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[Saint-Jean-de-Jeanne]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72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7D594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O5055010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Serre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coussergues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Resuenhe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110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7D594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O3454310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Muze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Montjaux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[Saint-Hippolyte]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112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7D594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O3031010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Tarn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Bedoues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cocures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189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7D594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64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O1442910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L'Hers Vif au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Peyrat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190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R1132510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Tardoire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Maisonnais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-sur-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Tardoire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140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Charente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44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P3021010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Vezere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Bugeat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143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63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P0115020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Burande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[ou ru de Burons] a Singles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85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54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P0364010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Santoire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condat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[Roche-Pointue]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172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98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O7041510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Le Lot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Balsieges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Bramonas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465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O4102510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agout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Fraisse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-sur-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agout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64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O7444010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Saint-</w:t>
            </w: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Juery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283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O7354010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La Lander a Saint-Georges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310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O3364010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Dourbie a Nant [Pont de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Gardies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300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53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P5715010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engranne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Baigneaux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52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O3121010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Le Tarn a Montbrun [Pont de Montbrun]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621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54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O0485110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Lachein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Balaguères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Baget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- Las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Hountas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13,3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47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P8012510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La Dronne a champs-Romain [Le Manet]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140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52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P2484010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ceou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Saint-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cybranet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603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 garder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Q6332510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Gave d'Aspe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Bedous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[Pont d'Escot]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425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Adour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/ Gaves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P1772910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Cère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Sansac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-de-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Marmiesse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350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38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O7635010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Bromme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Brommat [EDF]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111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61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Q8032510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Bidouze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Aïcirits-Camou-Suhast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[Saint-Palais]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246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Adour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/ Gaves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P2315020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Borrèze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Lachapelle-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Auzac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[Lamothe]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120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38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P1712910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La Cère à Vic-sur-Cère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Comblat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-le-Pont]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88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56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P0212510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ruisseau Grande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Rhue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Égliseneuve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-d'Entraigues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Dordogne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58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O7245010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Chapouillet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Rimeize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Chassignoles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67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46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O7234010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Rimeize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Rimeize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116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45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O7265010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Limagnole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Fontans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[Saint-Alban]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76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48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O0362510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Salat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Soueix-Rogalle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[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Kercabanac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379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85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O3141010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Tarn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Mostuéjouls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[La Muse]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925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A1667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105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3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O3194010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La Jonte à Meyrueis [aval]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102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A1667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45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O3314010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La Dourbie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Dourbies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[Le Mazet]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42,9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Default="00725D6E" w:rsidP="00725D6E">
            <w:pPr>
              <w:jc w:val="center"/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Tarn</w:t>
            </w:r>
            <w:r w:rsidRPr="00A1667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/ Aveyron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O7035010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Bramont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Saint-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Bauzile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[Les Fonts]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116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46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600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O8255010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Vert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Labastide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-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du-Vert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[Les Campagnes]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99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Lot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46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  <w:tr w:rsidR="00725D6E" w:rsidRPr="00725D6E" w:rsidTr="00725D6E">
        <w:trPr>
          <w:trHeight w:val="315"/>
        </w:trPr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O1484320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Touyre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à </w:t>
            </w:r>
            <w:proofErr w:type="spellStart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Montferrier</w:t>
            </w:r>
            <w:proofErr w:type="spellEnd"/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- 2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29,2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Garonne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49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par gestionnaire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25D6E" w:rsidRPr="00725D6E" w:rsidRDefault="00725D6E" w:rsidP="00725D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fr-FR"/>
              </w:rPr>
            </w:pPr>
            <w:r w:rsidRPr="00725D6E">
              <w:rPr>
                <w:rFonts w:ascii="Calibri" w:eastAsia="Times New Roman" w:hAnsi="Calibri" w:cs="Times New Roman"/>
                <w:color w:val="006100"/>
                <w:lang w:eastAsia="fr-FR"/>
              </w:rPr>
              <w:t>Ajout</w:t>
            </w:r>
          </w:p>
        </w:tc>
      </w:tr>
    </w:tbl>
    <w:p w:rsidR="00D51BB5" w:rsidRDefault="00D51BB5">
      <w:pPr>
        <w:rPr>
          <w:b/>
        </w:rPr>
      </w:pPr>
    </w:p>
    <w:sectPr w:rsidR="00D51BB5" w:rsidSect="00D51B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B5"/>
    <w:rsid w:val="00725D6E"/>
    <w:rsid w:val="00A238EE"/>
    <w:rsid w:val="00AB1D6E"/>
    <w:rsid w:val="00D5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45B6C-7FAA-4A1D-9979-A8F89F16E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37ABD1A6.dotm</Template>
  <TotalTime>38</TotalTime>
  <Pages>6</Pages>
  <Words>1552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Agence de l'Eau Adour Garonne</Company>
  <LinksUpToDate>false</LinksUpToDate>
  <CharactersWithSpaces>10069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CARDOT</dc:creator>
  <cp:lastModifiedBy>Nicolas CARDOT</cp:lastModifiedBy>
  <cp:revision>3</cp:revision>
  <dcterms:created xsi:type="dcterms:W3CDTF">2019-06-18T12:06:00Z</dcterms:created>
  <dcterms:modified xsi:type="dcterms:W3CDTF">2019-09-23T13:33:00Z</dcterms:modified>
</cp:coreProperties>
</file>